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4FB35" w14:textId="77777777" w:rsidR="00292F94" w:rsidRDefault="007862B9">
      <w:r w:rsidRPr="002F57FC">
        <w:rPr>
          <w:noProof/>
        </w:rPr>
        <w:pict w14:anchorId="742A9E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02pt;height:39pt;visibility:visible">
            <v:imagedata r:id="rId7" o:title=""/>
          </v:shape>
        </w:pict>
      </w:r>
    </w:p>
    <w:tbl>
      <w:tblPr>
        <w:tblW w:w="7204" w:type="dxa"/>
        <w:tblInd w:w="43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3403"/>
        <w:gridCol w:w="2809"/>
      </w:tblGrid>
      <w:tr w:rsidR="00A53DF6" w14:paraId="0FA5C391" w14:textId="77777777" w:rsidTr="0045054E">
        <w:tc>
          <w:tcPr>
            <w:tcW w:w="4395" w:type="dxa"/>
            <w:gridSpan w:val="2"/>
            <w:hideMark/>
          </w:tcPr>
          <w:p w14:paraId="28E5DC0C" w14:textId="77777777" w:rsidR="00A53DF6" w:rsidRDefault="00A53DF6" w:rsidP="00DF1A6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Rio de Janeiro,</w:t>
            </w:r>
            <w:r w:rsidR="0045054E">
              <w:rPr>
                <w:sz w:val="24"/>
                <w:szCs w:val="24"/>
              </w:rPr>
              <w:t xml:space="preserve"> </w:t>
            </w:r>
            <w:r w:rsidR="003D437E">
              <w:rPr>
                <w:sz w:val="24"/>
                <w:szCs w:val="24"/>
              </w:rPr>
              <w:t>2</w:t>
            </w:r>
            <w:r w:rsidR="00957404">
              <w:rPr>
                <w:sz w:val="24"/>
                <w:szCs w:val="24"/>
              </w:rPr>
              <w:t>6</w:t>
            </w:r>
            <w:r w:rsidR="00637D39">
              <w:rPr>
                <w:sz w:val="24"/>
                <w:szCs w:val="24"/>
              </w:rPr>
              <w:t xml:space="preserve"> de </w:t>
            </w:r>
            <w:r w:rsidR="006B57A6">
              <w:rPr>
                <w:sz w:val="24"/>
                <w:szCs w:val="24"/>
              </w:rPr>
              <w:t>maio</w:t>
            </w:r>
            <w:r w:rsidR="00D254A9">
              <w:rPr>
                <w:sz w:val="24"/>
                <w:szCs w:val="24"/>
              </w:rPr>
              <w:t xml:space="preserve"> de 20</w:t>
            </w:r>
            <w:r w:rsidR="00E54B9F">
              <w:rPr>
                <w:sz w:val="24"/>
                <w:szCs w:val="24"/>
              </w:rPr>
              <w:t>2</w:t>
            </w:r>
            <w:r w:rsidR="00DD0F2F">
              <w:rPr>
                <w:sz w:val="24"/>
                <w:szCs w:val="24"/>
              </w:rPr>
              <w:t>5</w:t>
            </w:r>
          </w:p>
        </w:tc>
        <w:tc>
          <w:tcPr>
            <w:tcW w:w="2809" w:type="dxa"/>
            <w:hideMark/>
          </w:tcPr>
          <w:p w14:paraId="15379041" w14:textId="77777777" w:rsidR="00A53DF6" w:rsidRDefault="00A53DF6" w:rsidP="0072084B">
            <w:pPr>
              <w:rPr>
                <w:sz w:val="24"/>
                <w:szCs w:val="24"/>
              </w:rPr>
            </w:pPr>
          </w:p>
        </w:tc>
      </w:tr>
      <w:tr w:rsidR="00A53DF6" w14:paraId="4A0F4FBE" w14:textId="77777777" w:rsidTr="0045054E">
        <w:tc>
          <w:tcPr>
            <w:tcW w:w="992" w:type="dxa"/>
            <w:hideMark/>
          </w:tcPr>
          <w:p w14:paraId="654C3CC2" w14:textId="77777777" w:rsidR="00A53DF6" w:rsidRPr="008E60DC" w:rsidRDefault="00A53DF6">
            <w:pPr>
              <w:jc w:val="both"/>
              <w:rPr>
                <w:sz w:val="24"/>
                <w:szCs w:val="24"/>
              </w:rPr>
            </w:pPr>
            <w:r w:rsidRPr="008E60DC">
              <w:rPr>
                <w:sz w:val="24"/>
                <w:szCs w:val="24"/>
              </w:rPr>
              <w:t>N.Ref.:</w:t>
            </w:r>
          </w:p>
        </w:tc>
        <w:tc>
          <w:tcPr>
            <w:tcW w:w="6212" w:type="dxa"/>
            <w:gridSpan w:val="2"/>
            <w:hideMark/>
          </w:tcPr>
          <w:p w14:paraId="38C3C953" w14:textId="77777777" w:rsidR="00A53DF6" w:rsidRDefault="00A53DF6" w:rsidP="00960272">
            <w:pPr>
              <w:ind w:left="-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DS.E.</w:t>
            </w:r>
            <w:r w:rsidR="00DD57DE">
              <w:rPr>
                <w:sz w:val="24"/>
                <w:szCs w:val="24"/>
              </w:rPr>
              <w:t>1</w:t>
            </w:r>
            <w:r w:rsidR="00957404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.</w:t>
            </w:r>
            <w:r w:rsidR="0045054E">
              <w:rPr>
                <w:sz w:val="24"/>
                <w:szCs w:val="24"/>
              </w:rPr>
              <w:t>20</w:t>
            </w:r>
            <w:r w:rsidR="00E54B9F">
              <w:rPr>
                <w:sz w:val="24"/>
                <w:szCs w:val="24"/>
              </w:rPr>
              <w:t>2</w:t>
            </w:r>
            <w:r w:rsidR="00946162">
              <w:rPr>
                <w:sz w:val="24"/>
                <w:szCs w:val="24"/>
              </w:rPr>
              <w:t>5</w:t>
            </w:r>
          </w:p>
        </w:tc>
      </w:tr>
    </w:tbl>
    <w:p w14:paraId="4872F6A7" w14:textId="77777777" w:rsidR="00A53DF6" w:rsidRDefault="00A53DF6" w:rsidP="00A53DF6">
      <w:pPr>
        <w:rPr>
          <w:sz w:val="24"/>
          <w:szCs w:val="24"/>
        </w:rPr>
        <w:sectPr w:rsidR="00A53DF6" w:rsidSect="00D15D50">
          <w:headerReference w:type="default" r:id="rId11"/>
          <w:footerReference w:type="default" r:id="rId12"/>
          <w:type w:val="continuous"/>
          <w:pgSz w:w="11907" w:h="16840"/>
          <w:pgMar w:top="1418" w:right="1134" w:bottom="1418" w:left="1985" w:header="720" w:footer="1134" w:gutter="0"/>
          <w:cols w:space="720"/>
        </w:sectPr>
      </w:pPr>
    </w:p>
    <w:tbl>
      <w:tblPr>
        <w:tblW w:w="89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85"/>
      </w:tblGrid>
      <w:tr w:rsidR="00A53DF6" w14:paraId="174B3945" w14:textId="77777777" w:rsidTr="00A53DF6">
        <w:tc>
          <w:tcPr>
            <w:tcW w:w="8978" w:type="dxa"/>
          </w:tcPr>
          <w:p w14:paraId="7D6D3B35" w14:textId="77777777" w:rsidR="00A53DF6" w:rsidRDefault="00A53DF6">
            <w:pPr>
              <w:rPr>
                <w:sz w:val="16"/>
                <w:szCs w:val="16"/>
              </w:rPr>
            </w:pPr>
          </w:p>
          <w:p w14:paraId="62855896" w14:textId="77777777" w:rsidR="00C9739F" w:rsidRDefault="00C9739F" w:rsidP="00C07A0B">
            <w:pPr>
              <w:rPr>
                <w:sz w:val="24"/>
                <w:szCs w:val="24"/>
              </w:rPr>
            </w:pPr>
          </w:p>
          <w:p w14:paraId="30A467E8" w14:textId="77777777" w:rsidR="00B54B3A" w:rsidRPr="00FC4E4D" w:rsidRDefault="00B54B3A" w:rsidP="00C07A0B">
            <w:pPr>
              <w:rPr>
                <w:sz w:val="6"/>
                <w:szCs w:val="24"/>
              </w:rPr>
            </w:pPr>
          </w:p>
          <w:p w14:paraId="2E32FAF6" w14:textId="77777777" w:rsidR="001E00CB" w:rsidRPr="004E4751" w:rsidRDefault="00957404" w:rsidP="001E00CB">
            <w:pPr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</w:rPr>
              <w:t>Sr(a) Teste Arrecadação</w:t>
            </w:r>
          </w:p>
          <w:p w14:paraId="74D27460" w14:textId="77777777" w:rsidR="001E00CB" w:rsidRPr="004E4751" w:rsidRDefault="001E00CB" w:rsidP="001E00CB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</w:rPr>
              <w:t xml:space="preserve"> – Teste A – Testlândia</w:t>
            </w:r>
          </w:p>
          <w:p w14:paraId="48C76BE1" w14:textId="77777777" w:rsidR="001E00CB" w:rsidRDefault="001E00CB" w:rsidP="001E00CB">
            <w:pPr>
              <w:rPr>
                <w:sz w:val="24"/>
                <w:szCs w:val="24"/>
              </w:rPr>
            </w:pPr>
            <w:proofErr w:type="gramStart"/>
            <w:proofErr w:type="gramEnd"/>
            <w:r>
              <w:rPr>
                <w:sz w:val="24"/>
              </w:rPr>
              <w:t>CEP 49092150– Zona do Teste - SE</w:t>
            </w:r>
          </w:p>
          <w:p w14:paraId="25826AE2" w14:textId="77777777" w:rsidR="00C9739F" w:rsidRPr="008035A4" w:rsidRDefault="00C9739F" w:rsidP="00C07A0B">
            <w:pPr>
              <w:rPr>
                <w:sz w:val="16"/>
                <w:szCs w:val="24"/>
              </w:rPr>
            </w:pPr>
          </w:p>
        </w:tc>
      </w:tr>
      <w:tr w:rsidR="00A53DF6" w14:paraId="39013F15" w14:textId="77777777" w:rsidTr="00A53DF6">
        <w:tc>
          <w:tcPr>
            <w:tcW w:w="8978" w:type="dxa"/>
          </w:tcPr>
          <w:p w14:paraId="3BE0C563" w14:textId="77777777" w:rsidR="00A53DF6" w:rsidRDefault="00A53DF6">
            <w:pPr>
              <w:rPr>
                <w:sz w:val="16"/>
                <w:szCs w:val="16"/>
              </w:rPr>
            </w:pPr>
          </w:p>
        </w:tc>
      </w:tr>
    </w:tbl>
    <w:p w14:paraId="7FDDD37B" w14:textId="77777777" w:rsidR="00A53DF6" w:rsidRDefault="00A53DF6" w:rsidP="00A53DF6">
      <w:pPr>
        <w:rPr>
          <w:sz w:val="24"/>
          <w:szCs w:val="24"/>
        </w:rPr>
        <w:sectPr w:rsidR="00A53DF6" w:rsidSect="00D15D50">
          <w:type w:val="continuous"/>
          <w:pgSz w:w="11907" w:h="16840"/>
          <w:pgMar w:top="1985" w:right="1134" w:bottom="0" w:left="1985" w:header="720" w:footer="1134" w:gutter="0"/>
          <w:cols w:space="720"/>
          <w:formProt w:val="0"/>
        </w:sectPr>
      </w:pPr>
    </w:p>
    <w:tbl>
      <w:tblPr>
        <w:tblW w:w="4650" w:type="dxa"/>
        <w:tblInd w:w="43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3"/>
        <w:gridCol w:w="3517"/>
      </w:tblGrid>
      <w:tr w:rsidR="00A53DF6" w14:paraId="63BF7F34" w14:textId="77777777" w:rsidTr="00A53DF6">
        <w:tc>
          <w:tcPr>
            <w:tcW w:w="1134" w:type="dxa"/>
            <w:hideMark/>
          </w:tcPr>
          <w:p w14:paraId="7C070121" w14:textId="77777777" w:rsidR="00A53DF6" w:rsidRPr="008E60DC" w:rsidRDefault="00A53DF6">
            <w:pPr>
              <w:jc w:val="both"/>
              <w:rPr>
                <w:sz w:val="24"/>
                <w:szCs w:val="24"/>
              </w:rPr>
            </w:pPr>
            <w:r w:rsidRPr="008E60DC">
              <w:rPr>
                <w:sz w:val="24"/>
                <w:szCs w:val="24"/>
              </w:rPr>
              <w:t>Assunto:</w:t>
            </w:r>
          </w:p>
        </w:tc>
        <w:tc>
          <w:tcPr>
            <w:tcW w:w="3522" w:type="dxa"/>
            <w:hideMark/>
          </w:tcPr>
          <w:p w14:paraId="33C33B1C" w14:textId="77777777" w:rsidR="00A53DF6" w:rsidRDefault="00A53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Portabilidade</w:t>
            </w:r>
            <w:r w:rsidR="006D3041">
              <w:rPr>
                <w:sz w:val="24"/>
                <w:szCs w:val="24"/>
              </w:rPr>
              <w:t xml:space="preserve"> </w:t>
            </w:r>
            <w:r w:rsidR="00CD2EAA">
              <w:rPr>
                <w:sz w:val="24"/>
                <w:szCs w:val="24"/>
              </w:rPr>
              <w:t>entre Planos FRG</w:t>
            </w:r>
          </w:p>
        </w:tc>
      </w:tr>
    </w:tbl>
    <w:p w14:paraId="447FEC85" w14:textId="77777777" w:rsidR="00A53DF6" w:rsidRDefault="00A53DF6" w:rsidP="00A53DF6">
      <w:pPr>
        <w:rPr>
          <w:b/>
          <w:sz w:val="24"/>
          <w:szCs w:val="24"/>
        </w:rPr>
        <w:sectPr w:rsidR="00A53DF6" w:rsidSect="00D15D50">
          <w:type w:val="continuous"/>
          <w:pgSz w:w="11907" w:h="16840"/>
          <w:pgMar w:top="1985" w:right="1134" w:bottom="1418" w:left="1985" w:header="720" w:footer="1134" w:gutter="0"/>
          <w:cols w:space="720"/>
        </w:sectPr>
      </w:pPr>
    </w:p>
    <w:p w14:paraId="7AA1831A" w14:textId="77777777" w:rsidR="00A53DF6" w:rsidRDefault="00A53DF6" w:rsidP="00A53DF6">
      <w:pPr>
        <w:jc w:val="both"/>
        <w:rPr>
          <w:sz w:val="24"/>
          <w:szCs w:val="24"/>
        </w:rPr>
      </w:pPr>
    </w:p>
    <w:p w14:paraId="212F8604" w14:textId="77777777" w:rsidR="00A53DF6" w:rsidRDefault="00A53DF6" w:rsidP="00A53DF6">
      <w:pPr>
        <w:jc w:val="both"/>
        <w:rPr>
          <w:sz w:val="24"/>
          <w:szCs w:val="24"/>
        </w:rPr>
      </w:pPr>
      <w:r>
        <w:rPr>
          <w:sz w:val="24"/>
          <w:szCs w:val="24"/>
        </w:rPr>
        <w:t>Prezad</w:t>
      </w:r>
      <w:r w:rsidR="00957404">
        <w:rPr>
          <w:sz w:val="24"/>
          <w:szCs w:val="24"/>
        </w:rPr>
        <w:t>o(</w:t>
      </w:r>
      <w:r w:rsidR="00725628">
        <w:rPr>
          <w:sz w:val="24"/>
          <w:szCs w:val="24"/>
        </w:rPr>
        <w:t>a</w:t>
      </w:r>
      <w:r w:rsidR="00957404">
        <w:rPr>
          <w:sz w:val="24"/>
          <w:szCs w:val="24"/>
        </w:rPr>
        <w:t>)</w:t>
      </w:r>
      <w:r w:rsidR="00AF5DF7">
        <w:rPr>
          <w:sz w:val="24"/>
          <w:szCs w:val="24"/>
        </w:rPr>
        <w:t xml:space="preserve"> </w:t>
      </w:r>
      <w:r w:rsidR="006D5A73">
        <w:rPr>
          <w:sz w:val="24"/>
          <w:szCs w:val="24"/>
        </w:rPr>
        <w:t>senhor</w:t>
      </w:r>
      <w:r w:rsidR="00957404">
        <w:rPr>
          <w:sz w:val="24"/>
          <w:szCs w:val="24"/>
        </w:rPr>
        <w:t>(</w:t>
      </w:r>
      <w:r w:rsidR="00725628">
        <w:rPr>
          <w:sz w:val="24"/>
          <w:szCs w:val="24"/>
        </w:rPr>
        <w:t>a</w:t>
      </w:r>
      <w:r w:rsidR="00957404">
        <w:rPr>
          <w:sz w:val="24"/>
          <w:szCs w:val="24"/>
        </w:rPr>
        <w:t>)</w:t>
      </w:r>
      <w:r w:rsidR="006D5A73">
        <w:rPr>
          <w:sz w:val="24"/>
          <w:szCs w:val="24"/>
        </w:rPr>
        <w:t>,</w:t>
      </w:r>
    </w:p>
    <w:p w14:paraId="37350DD0" w14:textId="77777777" w:rsidR="00A53DF6" w:rsidRDefault="00A53DF6" w:rsidP="00A53DF6">
      <w:pPr>
        <w:ind w:firstLine="708"/>
        <w:jc w:val="both"/>
        <w:rPr>
          <w:sz w:val="24"/>
          <w:szCs w:val="24"/>
        </w:rPr>
      </w:pPr>
    </w:p>
    <w:p w14:paraId="095FAD8C" w14:textId="77777777" w:rsidR="00A53DF6" w:rsidRDefault="00A53DF6" w:rsidP="00A53DF6">
      <w:pPr>
        <w:pStyle w:val="PargrafodaLista"/>
        <w:tabs>
          <w:tab w:val="left" w:pos="284"/>
        </w:tabs>
        <w:spacing w:before="100" w:beforeAutospacing="1" w:after="100" w:afterAutospacing="1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1.</w:t>
        <w:tab/>
        <w:t>Acusamos o recebimento do seu Termo de opção pelo Instituto da Portabilidade, onde V.Sa. solicita portar os recursos constituídos no nan da REAL GRANDEZA, para o Plano Instituído FRGPREV.</w:t>
      </w:r>
    </w:p>
    <w:p w14:paraId="36918430" w14:textId="77777777" w:rsidR="00A53DF6" w:rsidRDefault="00021CFE" w:rsidP="00A53DF6">
      <w:pPr>
        <w:tabs>
          <w:tab w:val="left" w:pos="284"/>
        </w:tabs>
        <w:spacing w:before="100" w:beforeAutospacing="1" w:after="100" w:afterAutospacing="1"/>
        <w:jc w:val="both"/>
        <w:rPr>
          <w:sz w:val="24"/>
          <w:szCs w:val="24"/>
        </w:rPr>
      </w:pPr>
      <w:proofErr w:type="gramStart"/>
      <w:proofErr w:type="gramEnd"/>
      <w:proofErr w:type="spellStart"/>
      <w:proofErr w:type="spellEnd"/>
      <w:r>
        <w:rPr>
          <w:sz w:val="24"/>
        </w:rPr>
        <w:t>2.</w:t>
        <w:tab/>
        <w:t>Por oportuno, informamos que a transferência dos recursos entre os planos ocorrerá no dia nan, no banco nan agência nan conta corrente , conta corrente do Plano FRGPrev.</w:t>
      </w:r>
    </w:p>
    <w:p w14:paraId="07890559" w14:textId="77777777" w:rsidR="00CA2A8A" w:rsidRDefault="00CA2A8A" w:rsidP="00DD3D12">
      <w:pPr>
        <w:tabs>
          <w:tab w:val="left" w:pos="284"/>
        </w:tabs>
        <w:spacing w:before="100" w:beforeAutospacing="1" w:after="100" w:afterAutospac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EB6ACD" w:rsidRPr="00EB6ACD">
        <w:rPr>
          <w:sz w:val="24"/>
          <w:szCs w:val="24"/>
        </w:rPr>
        <w:t xml:space="preserve">Conforme Resolução CNPC nº 50 de 2022, os recursos portados, constituídos por contribuição de participante, só poderão ser resgatados no plano </w:t>
      </w:r>
      <w:proofErr w:type="spellStart"/>
      <w:r w:rsidR="00EB6ACD" w:rsidRPr="00EB6ACD">
        <w:rPr>
          <w:sz w:val="24"/>
          <w:szCs w:val="24"/>
        </w:rPr>
        <w:t>FRGPrev</w:t>
      </w:r>
      <w:proofErr w:type="spellEnd"/>
      <w:r w:rsidR="00EB6ACD" w:rsidRPr="00EB6ACD">
        <w:rPr>
          <w:sz w:val="24"/>
          <w:szCs w:val="24"/>
        </w:rPr>
        <w:t xml:space="preserve"> após 36 meses. Já os recursos portados, constituídos por contribuição de patrocinadora, não poderão ser resgatados e deverão ser transformados em benefício de renda mensal, sendo facultado o saque de 25% desse saldo, na data da concessão do benefício.</w:t>
      </w:r>
    </w:p>
    <w:p w14:paraId="2E9EEDFE" w14:textId="77777777" w:rsidR="00A53DF6" w:rsidRDefault="00CA2A8A" w:rsidP="00A53DF6">
      <w:pPr>
        <w:tabs>
          <w:tab w:val="left" w:pos="284"/>
        </w:tabs>
        <w:spacing w:before="1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4</w:t>
      </w:r>
      <w:r w:rsidR="00A53DF6">
        <w:rPr>
          <w:sz w:val="24"/>
          <w:szCs w:val="24"/>
        </w:rPr>
        <w:t>.</w:t>
      </w:r>
      <w:r w:rsidR="00A53DF6">
        <w:rPr>
          <w:sz w:val="24"/>
          <w:szCs w:val="24"/>
        </w:rPr>
        <w:tab/>
      </w:r>
      <w:r w:rsidR="00A53DF6">
        <w:rPr>
          <w:color w:val="000000"/>
          <w:sz w:val="24"/>
          <w:szCs w:val="24"/>
        </w:rPr>
        <w:t xml:space="preserve">Dessa forma, colocamo-nos à disposição de V.Sa. para prestar quaisquer esclarecimentos que porventura se façam necessários, através da nossa Gerência de Relacionamento com o Participante, pelo e-mail </w:t>
      </w:r>
      <w:hyperlink r:id="rId8" w:history="1">
        <w:r w:rsidR="00A53DF6" w:rsidRPr="00952DEC">
          <w:rPr>
            <w:rStyle w:val="Hyperlink"/>
            <w:color w:val="000000"/>
            <w:sz w:val="24"/>
            <w:szCs w:val="24"/>
          </w:rPr>
          <w:t>grp@frg.com.br</w:t>
        </w:r>
      </w:hyperlink>
      <w:r w:rsidR="00A53DF6">
        <w:rPr>
          <w:color w:val="000000"/>
          <w:sz w:val="24"/>
          <w:szCs w:val="24"/>
        </w:rPr>
        <w:t xml:space="preserve">, pelo tel.: 08002826800 ou pelo atendimento pessoal (Rua Mena Barreto, 143 – 1º Andar). </w:t>
      </w:r>
    </w:p>
    <w:p w14:paraId="221CE7C4" w14:textId="77777777" w:rsidR="00A53DF6" w:rsidRDefault="00A53DF6" w:rsidP="00A53DF6">
      <w:pPr>
        <w:tabs>
          <w:tab w:val="left" w:pos="284"/>
        </w:tabs>
        <w:spacing w:before="100" w:beforeAutospacing="1" w:after="100" w:afterAutospacing="1"/>
        <w:jc w:val="both"/>
        <w:rPr>
          <w:sz w:val="6"/>
          <w:szCs w:val="6"/>
        </w:rPr>
      </w:pPr>
    </w:p>
    <w:p w14:paraId="49F41069" w14:textId="77777777" w:rsidR="00A53DF6" w:rsidRDefault="00A53DF6" w:rsidP="00A53DF6">
      <w:pPr>
        <w:tabs>
          <w:tab w:val="left" w:pos="284"/>
        </w:tabs>
        <w:spacing w:before="100" w:beforeAutospacing="1" w:after="100" w:afterAutospacing="1"/>
        <w:jc w:val="both"/>
        <w:rPr>
          <w:sz w:val="6"/>
          <w:szCs w:val="6"/>
        </w:rPr>
      </w:pPr>
    </w:p>
    <w:tbl>
      <w:tblPr>
        <w:tblW w:w="89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5"/>
        <w:gridCol w:w="5510"/>
      </w:tblGrid>
      <w:tr w:rsidR="00A53DF6" w14:paraId="388B98EB" w14:textId="77777777" w:rsidTr="00A53DF6">
        <w:tc>
          <w:tcPr>
            <w:tcW w:w="3472" w:type="dxa"/>
          </w:tcPr>
          <w:p w14:paraId="33266D8D" w14:textId="77777777" w:rsidR="00A53DF6" w:rsidRDefault="00A53DF6">
            <w:pPr>
              <w:jc w:val="both"/>
              <w:rPr>
                <w:sz w:val="24"/>
                <w:szCs w:val="24"/>
              </w:rPr>
            </w:pPr>
          </w:p>
          <w:p w14:paraId="64459928" w14:textId="77777777" w:rsidR="00A53DF6" w:rsidRDefault="00A53DF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506" w:type="dxa"/>
          </w:tcPr>
          <w:p w14:paraId="5D1172B0" w14:textId="77777777" w:rsidR="00A53DF6" w:rsidRDefault="00A53DF6">
            <w:pPr>
              <w:tabs>
                <w:tab w:val="left" w:pos="923"/>
              </w:tabs>
              <w:ind w:left="92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Atenciosamente.</w:t>
            </w:r>
          </w:p>
          <w:p w14:paraId="0169BE01" w14:textId="77777777" w:rsidR="00A53DF6" w:rsidRDefault="00A53DF6">
            <w:pPr>
              <w:jc w:val="both"/>
              <w:rPr>
                <w:sz w:val="24"/>
                <w:szCs w:val="24"/>
              </w:rPr>
            </w:pPr>
          </w:p>
          <w:p w14:paraId="50AAEDB3" w14:textId="77777777" w:rsidR="00A53DF6" w:rsidRDefault="00A53DF6">
            <w:pPr>
              <w:tabs>
                <w:tab w:val="left" w:pos="923"/>
              </w:tabs>
              <w:jc w:val="both"/>
              <w:rPr>
                <w:sz w:val="24"/>
                <w:szCs w:val="24"/>
              </w:rPr>
            </w:pPr>
          </w:p>
          <w:p w14:paraId="486DD4DA" w14:textId="77777777" w:rsidR="00A53DF6" w:rsidRPr="00580284" w:rsidRDefault="00A53DF6">
            <w:pPr>
              <w:jc w:val="both"/>
              <w:rPr>
                <w:sz w:val="16"/>
                <w:szCs w:val="24"/>
              </w:rPr>
            </w:pPr>
          </w:p>
        </w:tc>
      </w:tr>
      <w:tr w:rsidR="00A53DF6" w14:paraId="0D935BC4" w14:textId="77777777" w:rsidTr="00B469A7">
        <w:tc>
          <w:tcPr>
            <w:tcW w:w="3472" w:type="dxa"/>
          </w:tcPr>
          <w:p w14:paraId="5E765486" w14:textId="77777777" w:rsidR="00A53DF6" w:rsidRDefault="00A53DF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506" w:type="dxa"/>
            <w:hideMark/>
          </w:tcPr>
          <w:p w14:paraId="7C957AC2" w14:textId="77777777" w:rsidR="00A53DF6" w:rsidRDefault="006D5A73" w:rsidP="00723E63">
            <w:pPr>
              <w:pStyle w:val="Cabealho"/>
              <w:tabs>
                <w:tab w:val="left" w:pos="708"/>
              </w:tabs>
              <w:ind w:left="92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Patricia</w:t>
            </w:r>
            <w:proofErr w:type="spellEnd"/>
            <w:r>
              <w:rPr>
                <w:sz w:val="24"/>
                <w:szCs w:val="24"/>
              </w:rPr>
              <w:t xml:space="preserve"> Melo e Souza</w:t>
            </w:r>
          </w:p>
        </w:tc>
      </w:tr>
      <w:tr w:rsidR="00A53DF6" w14:paraId="5BA6DADE" w14:textId="77777777" w:rsidTr="00A53DF6">
        <w:tc>
          <w:tcPr>
            <w:tcW w:w="3472" w:type="dxa"/>
          </w:tcPr>
          <w:p w14:paraId="69342845" w14:textId="77777777" w:rsidR="00A53DF6" w:rsidRDefault="00A53DF6">
            <w:pPr>
              <w:rPr>
                <w:sz w:val="24"/>
                <w:szCs w:val="24"/>
              </w:rPr>
            </w:pPr>
          </w:p>
        </w:tc>
        <w:tc>
          <w:tcPr>
            <w:tcW w:w="5506" w:type="dxa"/>
            <w:hideMark/>
          </w:tcPr>
          <w:p w14:paraId="10F9D681" w14:textId="77777777" w:rsidR="00A53DF6" w:rsidRDefault="00A53DF6">
            <w:pPr>
              <w:ind w:left="9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Diretor</w:t>
            </w:r>
            <w:r w:rsidR="006D5A73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de Seguridade</w:t>
            </w:r>
            <w:r w:rsidR="00AD4097">
              <w:rPr>
                <w:sz w:val="24"/>
                <w:szCs w:val="24"/>
              </w:rPr>
              <w:t xml:space="preserve"> </w:t>
            </w:r>
          </w:p>
        </w:tc>
      </w:tr>
      <w:tr w:rsidR="00A53DF6" w14:paraId="3BABCC87" w14:textId="77777777" w:rsidTr="00A53DF6">
        <w:tc>
          <w:tcPr>
            <w:tcW w:w="3472" w:type="dxa"/>
          </w:tcPr>
          <w:p w14:paraId="2B2765D8" w14:textId="77777777" w:rsidR="00A53DF6" w:rsidRDefault="00A53DF6">
            <w:pPr>
              <w:rPr>
                <w:sz w:val="24"/>
                <w:szCs w:val="24"/>
                <w:lang w:val="en-US"/>
              </w:rPr>
            </w:pPr>
          </w:p>
          <w:p w14:paraId="217AD83A" w14:textId="77777777" w:rsidR="00A53DF6" w:rsidRDefault="00A53DF6">
            <w:pPr>
              <w:rPr>
                <w:sz w:val="24"/>
                <w:szCs w:val="24"/>
                <w:lang w:val="en-US"/>
              </w:rPr>
            </w:pPr>
          </w:p>
          <w:p w14:paraId="00C5EADD" w14:textId="77777777" w:rsidR="00580284" w:rsidRDefault="00580284">
            <w:pPr>
              <w:rPr>
                <w:sz w:val="24"/>
                <w:szCs w:val="24"/>
                <w:lang w:val="en-US"/>
              </w:rPr>
            </w:pPr>
          </w:p>
          <w:p w14:paraId="43CFBFD4" w14:textId="77777777" w:rsidR="00A53DF6" w:rsidRDefault="00A53DF6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Anexo</w:t>
            </w:r>
            <w:r w:rsidR="00DC2931">
              <w:rPr>
                <w:sz w:val="24"/>
                <w:szCs w:val="24"/>
                <w:lang w:val="en-US"/>
              </w:rPr>
              <w:t>s</w:t>
            </w:r>
            <w:proofErr w:type="spellEnd"/>
          </w:p>
        </w:tc>
        <w:tc>
          <w:tcPr>
            <w:tcW w:w="5506" w:type="dxa"/>
          </w:tcPr>
          <w:p w14:paraId="13FF13EB" w14:textId="77777777" w:rsidR="00A53DF6" w:rsidRDefault="00A53DF6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48D22CB0" w14:textId="77777777" w:rsidR="00A53DF6" w:rsidRDefault="00A53DF6" w:rsidP="00A53DF6">
      <w:pPr>
        <w:jc w:val="both"/>
        <w:rPr>
          <w:sz w:val="24"/>
          <w:szCs w:val="24"/>
          <w:lang w:val="en-US"/>
        </w:rPr>
      </w:pPr>
    </w:p>
    <w:p w14:paraId="42092704" w14:textId="77777777" w:rsidR="00292F94" w:rsidRDefault="00292F94"/>
    <w:sectPr w:rsidR="00292F94" w:rsidSect="00D15D50">
      <w:type w:val="continuous"/>
      <w:pgSz w:w="11907" w:h="16840"/>
      <w:pgMar w:top="0" w:right="1134" w:bottom="0" w:left="1985" w:header="72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6C1A8" w14:textId="77777777" w:rsidR="00BB30AC" w:rsidRDefault="00BB30AC">
      <w:r>
        <w:separator/>
      </w:r>
    </w:p>
  </w:endnote>
  <w:endnote w:type="continuationSeparator" w:id="0">
    <w:p w14:paraId="4D7613ED" w14:textId="77777777" w:rsidR="00BB30AC" w:rsidRDefault="00BB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A088A" w14:textId="77777777" w:rsidR="00BB30AC" w:rsidRDefault="00BB30AC">
      <w:r>
        <w:separator/>
      </w:r>
    </w:p>
  </w:footnote>
  <w:footnote w:type="continuationSeparator" w:id="0">
    <w:p w14:paraId="20F165D1" w14:textId="77777777" w:rsidR="00BB30AC" w:rsidRDefault="00BB30AC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20AA"/>
    <w:multiLevelType w:val="multilevel"/>
    <w:tmpl w:val="3610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B7732D"/>
    <w:multiLevelType w:val="hybridMultilevel"/>
    <w:tmpl w:val="005AD554"/>
    <w:lvl w:ilvl="0" w:tplc="65A6039C">
      <w:start w:val="3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0F2E8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3EA2637"/>
    <w:multiLevelType w:val="hybridMultilevel"/>
    <w:tmpl w:val="81EA5E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A0699"/>
    <w:multiLevelType w:val="hybridMultilevel"/>
    <w:tmpl w:val="36104B0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47674198">
    <w:abstractNumId w:val="2"/>
  </w:num>
  <w:num w:numId="2" w16cid:durableId="565141606">
    <w:abstractNumId w:val="2"/>
    <w:lvlOverride w:ilvl="0">
      <w:startOverride w:val="1"/>
    </w:lvlOverride>
  </w:num>
  <w:num w:numId="3" w16cid:durableId="1839802910">
    <w:abstractNumId w:val="4"/>
  </w:num>
  <w:num w:numId="4" w16cid:durableId="2131243813">
    <w:abstractNumId w:val="0"/>
  </w:num>
  <w:num w:numId="5" w16cid:durableId="1388140114">
    <w:abstractNumId w:val="1"/>
  </w:num>
  <w:num w:numId="6" w16cid:durableId="11446174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D14"/>
    <w:rsid w:val="000001C2"/>
    <w:rsid w:val="00003CB1"/>
    <w:rsid w:val="000056BC"/>
    <w:rsid w:val="000076EA"/>
    <w:rsid w:val="00007814"/>
    <w:rsid w:val="00011143"/>
    <w:rsid w:val="00011467"/>
    <w:rsid w:val="00012EEA"/>
    <w:rsid w:val="00017649"/>
    <w:rsid w:val="000205C6"/>
    <w:rsid w:val="00021CFE"/>
    <w:rsid w:val="0002475B"/>
    <w:rsid w:val="00025D16"/>
    <w:rsid w:val="00026728"/>
    <w:rsid w:val="0003093B"/>
    <w:rsid w:val="000320E8"/>
    <w:rsid w:val="0003787B"/>
    <w:rsid w:val="00041E6D"/>
    <w:rsid w:val="000422F2"/>
    <w:rsid w:val="000442DA"/>
    <w:rsid w:val="00045079"/>
    <w:rsid w:val="00046428"/>
    <w:rsid w:val="00051D4E"/>
    <w:rsid w:val="00060E4D"/>
    <w:rsid w:val="00064A2A"/>
    <w:rsid w:val="00065F29"/>
    <w:rsid w:val="000675B6"/>
    <w:rsid w:val="0007140A"/>
    <w:rsid w:val="000726BA"/>
    <w:rsid w:val="00072A80"/>
    <w:rsid w:val="00082B20"/>
    <w:rsid w:val="00083277"/>
    <w:rsid w:val="00086E88"/>
    <w:rsid w:val="00086EA5"/>
    <w:rsid w:val="00087266"/>
    <w:rsid w:val="00091534"/>
    <w:rsid w:val="00092691"/>
    <w:rsid w:val="00093766"/>
    <w:rsid w:val="00093F12"/>
    <w:rsid w:val="0009628A"/>
    <w:rsid w:val="00096526"/>
    <w:rsid w:val="00096F39"/>
    <w:rsid w:val="00097C84"/>
    <w:rsid w:val="000A1E0A"/>
    <w:rsid w:val="000A32BF"/>
    <w:rsid w:val="000B6006"/>
    <w:rsid w:val="000B78AC"/>
    <w:rsid w:val="000C025C"/>
    <w:rsid w:val="000C1232"/>
    <w:rsid w:val="000C2D75"/>
    <w:rsid w:val="000C4573"/>
    <w:rsid w:val="000C65FB"/>
    <w:rsid w:val="000D101B"/>
    <w:rsid w:val="000D4020"/>
    <w:rsid w:val="000D5AB0"/>
    <w:rsid w:val="000E31F1"/>
    <w:rsid w:val="000E529E"/>
    <w:rsid w:val="000E78FF"/>
    <w:rsid w:val="000F1E50"/>
    <w:rsid w:val="000F3735"/>
    <w:rsid w:val="000F7D04"/>
    <w:rsid w:val="00103F72"/>
    <w:rsid w:val="00106DAD"/>
    <w:rsid w:val="0011066F"/>
    <w:rsid w:val="00113289"/>
    <w:rsid w:val="00115FEA"/>
    <w:rsid w:val="00116A86"/>
    <w:rsid w:val="001179F8"/>
    <w:rsid w:val="00124888"/>
    <w:rsid w:val="001324A2"/>
    <w:rsid w:val="00134144"/>
    <w:rsid w:val="0013578D"/>
    <w:rsid w:val="001375BF"/>
    <w:rsid w:val="001409FD"/>
    <w:rsid w:val="00140F7F"/>
    <w:rsid w:val="001416B5"/>
    <w:rsid w:val="00141E0B"/>
    <w:rsid w:val="00144DA3"/>
    <w:rsid w:val="00146748"/>
    <w:rsid w:val="001534AE"/>
    <w:rsid w:val="0015469D"/>
    <w:rsid w:val="00154B76"/>
    <w:rsid w:val="00162915"/>
    <w:rsid w:val="00165D42"/>
    <w:rsid w:val="00165FA9"/>
    <w:rsid w:val="001667C4"/>
    <w:rsid w:val="00166D1F"/>
    <w:rsid w:val="001674EB"/>
    <w:rsid w:val="001701E6"/>
    <w:rsid w:val="0017622D"/>
    <w:rsid w:val="001764DF"/>
    <w:rsid w:val="0018086E"/>
    <w:rsid w:val="001A29B3"/>
    <w:rsid w:val="001A4CE7"/>
    <w:rsid w:val="001A516B"/>
    <w:rsid w:val="001A69C2"/>
    <w:rsid w:val="001B19BC"/>
    <w:rsid w:val="001B1A0D"/>
    <w:rsid w:val="001B74DF"/>
    <w:rsid w:val="001C1E0A"/>
    <w:rsid w:val="001C246D"/>
    <w:rsid w:val="001C49AF"/>
    <w:rsid w:val="001C55D1"/>
    <w:rsid w:val="001C5E62"/>
    <w:rsid w:val="001D5F60"/>
    <w:rsid w:val="001D6220"/>
    <w:rsid w:val="001D7D77"/>
    <w:rsid w:val="001E00CB"/>
    <w:rsid w:val="001E1AFF"/>
    <w:rsid w:val="001E4BD0"/>
    <w:rsid w:val="001F18C7"/>
    <w:rsid w:val="001F5A6F"/>
    <w:rsid w:val="001F6781"/>
    <w:rsid w:val="001F7458"/>
    <w:rsid w:val="00201EA0"/>
    <w:rsid w:val="00204BC6"/>
    <w:rsid w:val="002119E6"/>
    <w:rsid w:val="00212D29"/>
    <w:rsid w:val="00213DEE"/>
    <w:rsid w:val="0021478F"/>
    <w:rsid w:val="00215357"/>
    <w:rsid w:val="00217CE2"/>
    <w:rsid w:val="00220E3D"/>
    <w:rsid w:val="00221699"/>
    <w:rsid w:val="00221AE0"/>
    <w:rsid w:val="00223641"/>
    <w:rsid w:val="00226209"/>
    <w:rsid w:val="00233007"/>
    <w:rsid w:val="00234012"/>
    <w:rsid w:val="002346D2"/>
    <w:rsid w:val="0023561A"/>
    <w:rsid w:val="00242AD1"/>
    <w:rsid w:val="00250C2D"/>
    <w:rsid w:val="002510C8"/>
    <w:rsid w:val="002537F9"/>
    <w:rsid w:val="00253D58"/>
    <w:rsid w:val="00260B8E"/>
    <w:rsid w:val="00262DFA"/>
    <w:rsid w:val="00264F07"/>
    <w:rsid w:val="002653F0"/>
    <w:rsid w:val="00266670"/>
    <w:rsid w:val="00266E40"/>
    <w:rsid w:val="00276348"/>
    <w:rsid w:val="00287C45"/>
    <w:rsid w:val="00291BB7"/>
    <w:rsid w:val="00292F94"/>
    <w:rsid w:val="002935E8"/>
    <w:rsid w:val="00294E1D"/>
    <w:rsid w:val="0029591F"/>
    <w:rsid w:val="00295F0A"/>
    <w:rsid w:val="002A00B2"/>
    <w:rsid w:val="002A2CFA"/>
    <w:rsid w:val="002A466A"/>
    <w:rsid w:val="002A7469"/>
    <w:rsid w:val="002B1D57"/>
    <w:rsid w:val="002B29C8"/>
    <w:rsid w:val="002B720D"/>
    <w:rsid w:val="002C2F9E"/>
    <w:rsid w:val="002C3578"/>
    <w:rsid w:val="002D2445"/>
    <w:rsid w:val="002D2966"/>
    <w:rsid w:val="002D2A11"/>
    <w:rsid w:val="002D2BE6"/>
    <w:rsid w:val="002D46F1"/>
    <w:rsid w:val="002D4F79"/>
    <w:rsid w:val="002D6111"/>
    <w:rsid w:val="002D62ED"/>
    <w:rsid w:val="002D72B3"/>
    <w:rsid w:val="002E19C9"/>
    <w:rsid w:val="002E23B1"/>
    <w:rsid w:val="002E590D"/>
    <w:rsid w:val="002E5926"/>
    <w:rsid w:val="002F0C25"/>
    <w:rsid w:val="002F25D1"/>
    <w:rsid w:val="002F55EB"/>
    <w:rsid w:val="0030026A"/>
    <w:rsid w:val="0030301C"/>
    <w:rsid w:val="00303317"/>
    <w:rsid w:val="00313E43"/>
    <w:rsid w:val="00325F08"/>
    <w:rsid w:val="00327F70"/>
    <w:rsid w:val="00330BBA"/>
    <w:rsid w:val="00330F5F"/>
    <w:rsid w:val="0034184A"/>
    <w:rsid w:val="003419F9"/>
    <w:rsid w:val="0034291B"/>
    <w:rsid w:val="00345BB4"/>
    <w:rsid w:val="0034693E"/>
    <w:rsid w:val="00346F52"/>
    <w:rsid w:val="00351097"/>
    <w:rsid w:val="003562B1"/>
    <w:rsid w:val="0035798F"/>
    <w:rsid w:val="00357A0A"/>
    <w:rsid w:val="00357BF6"/>
    <w:rsid w:val="00361268"/>
    <w:rsid w:val="00362F6A"/>
    <w:rsid w:val="00363872"/>
    <w:rsid w:val="003640E0"/>
    <w:rsid w:val="00365261"/>
    <w:rsid w:val="00365F0D"/>
    <w:rsid w:val="00374B53"/>
    <w:rsid w:val="00375508"/>
    <w:rsid w:val="003803B3"/>
    <w:rsid w:val="00384050"/>
    <w:rsid w:val="003859C6"/>
    <w:rsid w:val="00386695"/>
    <w:rsid w:val="003917BC"/>
    <w:rsid w:val="00391EFC"/>
    <w:rsid w:val="00393862"/>
    <w:rsid w:val="00395A9B"/>
    <w:rsid w:val="00397063"/>
    <w:rsid w:val="003A4DE1"/>
    <w:rsid w:val="003B1BD2"/>
    <w:rsid w:val="003B36E3"/>
    <w:rsid w:val="003C33AF"/>
    <w:rsid w:val="003D285B"/>
    <w:rsid w:val="003D437E"/>
    <w:rsid w:val="003D48E8"/>
    <w:rsid w:val="003E6941"/>
    <w:rsid w:val="003F04B6"/>
    <w:rsid w:val="003F7453"/>
    <w:rsid w:val="0040194C"/>
    <w:rsid w:val="00403D58"/>
    <w:rsid w:val="0040569C"/>
    <w:rsid w:val="00425970"/>
    <w:rsid w:val="004262E2"/>
    <w:rsid w:val="00427B52"/>
    <w:rsid w:val="0043672F"/>
    <w:rsid w:val="00440B6E"/>
    <w:rsid w:val="004422F3"/>
    <w:rsid w:val="00442D2D"/>
    <w:rsid w:val="00443E98"/>
    <w:rsid w:val="00445901"/>
    <w:rsid w:val="004502CA"/>
    <w:rsid w:val="0045054E"/>
    <w:rsid w:val="00450A5C"/>
    <w:rsid w:val="00451438"/>
    <w:rsid w:val="00451975"/>
    <w:rsid w:val="00451AD8"/>
    <w:rsid w:val="00455701"/>
    <w:rsid w:val="00455A3F"/>
    <w:rsid w:val="00456DDE"/>
    <w:rsid w:val="00464049"/>
    <w:rsid w:val="004648CD"/>
    <w:rsid w:val="00465C5D"/>
    <w:rsid w:val="00473D70"/>
    <w:rsid w:val="00476B3F"/>
    <w:rsid w:val="00477AB0"/>
    <w:rsid w:val="00486B59"/>
    <w:rsid w:val="00486EED"/>
    <w:rsid w:val="00487965"/>
    <w:rsid w:val="0049162A"/>
    <w:rsid w:val="00492E1D"/>
    <w:rsid w:val="00494427"/>
    <w:rsid w:val="00495A56"/>
    <w:rsid w:val="00495E51"/>
    <w:rsid w:val="00497104"/>
    <w:rsid w:val="004A2E66"/>
    <w:rsid w:val="004A46D2"/>
    <w:rsid w:val="004A4F6E"/>
    <w:rsid w:val="004B6908"/>
    <w:rsid w:val="004C0E73"/>
    <w:rsid w:val="004C373B"/>
    <w:rsid w:val="004C5054"/>
    <w:rsid w:val="004C5766"/>
    <w:rsid w:val="004C6572"/>
    <w:rsid w:val="004C73AA"/>
    <w:rsid w:val="004D43A1"/>
    <w:rsid w:val="004E6033"/>
    <w:rsid w:val="004F1DAA"/>
    <w:rsid w:val="004F4004"/>
    <w:rsid w:val="004F5D0F"/>
    <w:rsid w:val="004F744A"/>
    <w:rsid w:val="00512403"/>
    <w:rsid w:val="005153EE"/>
    <w:rsid w:val="00516703"/>
    <w:rsid w:val="00516C05"/>
    <w:rsid w:val="00516D9C"/>
    <w:rsid w:val="005205D5"/>
    <w:rsid w:val="0052795F"/>
    <w:rsid w:val="0053148C"/>
    <w:rsid w:val="005341BD"/>
    <w:rsid w:val="005377C7"/>
    <w:rsid w:val="005460FD"/>
    <w:rsid w:val="00547311"/>
    <w:rsid w:val="00547D96"/>
    <w:rsid w:val="00550DC9"/>
    <w:rsid w:val="00553745"/>
    <w:rsid w:val="00556D14"/>
    <w:rsid w:val="0055755F"/>
    <w:rsid w:val="00561406"/>
    <w:rsid w:val="00565C55"/>
    <w:rsid w:val="0057439C"/>
    <w:rsid w:val="00576D3A"/>
    <w:rsid w:val="00580284"/>
    <w:rsid w:val="0058033F"/>
    <w:rsid w:val="005806B7"/>
    <w:rsid w:val="005863E4"/>
    <w:rsid w:val="005878E1"/>
    <w:rsid w:val="00597C11"/>
    <w:rsid w:val="005A4A73"/>
    <w:rsid w:val="005A708F"/>
    <w:rsid w:val="005B5DFD"/>
    <w:rsid w:val="005B625B"/>
    <w:rsid w:val="005B648D"/>
    <w:rsid w:val="005B7675"/>
    <w:rsid w:val="005C25AE"/>
    <w:rsid w:val="005C4BDB"/>
    <w:rsid w:val="005C7A53"/>
    <w:rsid w:val="005C7EF5"/>
    <w:rsid w:val="005D00CF"/>
    <w:rsid w:val="005E1073"/>
    <w:rsid w:val="005F3F0D"/>
    <w:rsid w:val="00602A7C"/>
    <w:rsid w:val="00603436"/>
    <w:rsid w:val="00604CFD"/>
    <w:rsid w:val="00606F7D"/>
    <w:rsid w:val="00607C15"/>
    <w:rsid w:val="006118A7"/>
    <w:rsid w:val="00614F16"/>
    <w:rsid w:val="00617DA8"/>
    <w:rsid w:val="00621FFB"/>
    <w:rsid w:val="006232AE"/>
    <w:rsid w:val="00624135"/>
    <w:rsid w:val="00626D2C"/>
    <w:rsid w:val="00627B7A"/>
    <w:rsid w:val="00635F79"/>
    <w:rsid w:val="00637D39"/>
    <w:rsid w:val="00643330"/>
    <w:rsid w:val="00643625"/>
    <w:rsid w:val="00650630"/>
    <w:rsid w:val="00654197"/>
    <w:rsid w:val="006564B0"/>
    <w:rsid w:val="00660C92"/>
    <w:rsid w:val="00661895"/>
    <w:rsid w:val="0066286A"/>
    <w:rsid w:val="00663BE6"/>
    <w:rsid w:val="00666BEE"/>
    <w:rsid w:val="00667454"/>
    <w:rsid w:val="006708BF"/>
    <w:rsid w:val="0067208A"/>
    <w:rsid w:val="00676790"/>
    <w:rsid w:val="00677160"/>
    <w:rsid w:val="00682915"/>
    <w:rsid w:val="006868E3"/>
    <w:rsid w:val="0069335D"/>
    <w:rsid w:val="00695A28"/>
    <w:rsid w:val="00696CA9"/>
    <w:rsid w:val="006A0350"/>
    <w:rsid w:val="006A052E"/>
    <w:rsid w:val="006A6B94"/>
    <w:rsid w:val="006B0392"/>
    <w:rsid w:val="006B0F3F"/>
    <w:rsid w:val="006B3336"/>
    <w:rsid w:val="006B57A6"/>
    <w:rsid w:val="006C0DAB"/>
    <w:rsid w:val="006C2C9E"/>
    <w:rsid w:val="006C3DBF"/>
    <w:rsid w:val="006C745A"/>
    <w:rsid w:val="006D3041"/>
    <w:rsid w:val="006D4C3D"/>
    <w:rsid w:val="006D5A73"/>
    <w:rsid w:val="006D64A6"/>
    <w:rsid w:val="006D73D2"/>
    <w:rsid w:val="006E29E7"/>
    <w:rsid w:val="006F0CCD"/>
    <w:rsid w:val="006F4707"/>
    <w:rsid w:val="006F4791"/>
    <w:rsid w:val="006F4910"/>
    <w:rsid w:val="006F7360"/>
    <w:rsid w:val="00701013"/>
    <w:rsid w:val="00704134"/>
    <w:rsid w:val="0070652E"/>
    <w:rsid w:val="007134FA"/>
    <w:rsid w:val="007142C5"/>
    <w:rsid w:val="0071691B"/>
    <w:rsid w:val="0072042D"/>
    <w:rsid w:val="0072084B"/>
    <w:rsid w:val="00721407"/>
    <w:rsid w:val="00723496"/>
    <w:rsid w:val="007236C0"/>
    <w:rsid w:val="0072390C"/>
    <w:rsid w:val="00723E63"/>
    <w:rsid w:val="00725628"/>
    <w:rsid w:val="0073113A"/>
    <w:rsid w:val="00732538"/>
    <w:rsid w:val="00732C4B"/>
    <w:rsid w:val="0073452C"/>
    <w:rsid w:val="00741785"/>
    <w:rsid w:val="00745C62"/>
    <w:rsid w:val="007469F3"/>
    <w:rsid w:val="00747FF4"/>
    <w:rsid w:val="00750606"/>
    <w:rsid w:val="007548BA"/>
    <w:rsid w:val="007569EE"/>
    <w:rsid w:val="0076219C"/>
    <w:rsid w:val="00763747"/>
    <w:rsid w:val="007663F0"/>
    <w:rsid w:val="007673F9"/>
    <w:rsid w:val="00773912"/>
    <w:rsid w:val="00774FF5"/>
    <w:rsid w:val="007837FA"/>
    <w:rsid w:val="00783BC9"/>
    <w:rsid w:val="00784677"/>
    <w:rsid w:val="007862B9"/>
    <w:rsid w:val="00794213"/>
    <w:rsid w:val="00795078"/>
    <w:rsid w:val="00795854"/>
    <w:rsid w:val="007A3D3B"/>
    <w:rsid w:val="007A7ADB"/>
    <w:rsid w:val="007B42C0"/>
    <w:rsid w:val="007B4BD8"/>
    <w:rsid w:val="007B5854"/>
    <w:rsid w:val="007B67E6"/>
    <w:rsid w:val="007B70BB"/>
    <w:rsid w:val="007C55A4"/>
    <w:rsid w:val="007E0102"/>
    <w:rsid w:val="007E13E8"/>
    <w:rsid w:val="007E1A09"/>
    <w:rsid w:val="007F0B71"/>
    <w:rsid w:val="007F14AA"/>
    <w:rsid w:val="007F3C7C"/>
    <w:rsid w:val="007F6921"/>
    <w:rsid w:val="008035A4"/>
    <w:rsid w:val="00807A20"/>
    <w:rsid w:val="008106C6"/>
    <w:rsid w:val="00821074"/>
    <w:rsid w:val="00826EEC"/>
    <w:rsid w:val="00830EF0"/>
    <w:rsid w:val="00833E2D"/>
    <w:rsid w:val="0083449B"/>
    <w:rsid w:val="00840206"/>
    <w:rsid w:val="00843BDE"/>
    <w:rsid w:val="00846F6C"/>
    <w:rsid w:val="00855DDB"/>
    <w:rsid w:val="00856308"/>
    <w:rsid w:val="008605DB"/>
    <w:rsid w:val="00863378"/>
    <w:rsid w:val="008648D3"/>
    <w:rsid w:val="00865A8B"/>
    <w:rsid w:val="00866DEE"/>
    <w:rsid w:val="0087086D"/>
    <w:rsid w:val="00870948"/>
    <w:rsid w:val="008715C4"/>
    <w:rsid w:val="00877508"/>
    <w:rsid w:val="00891241"/>
    <w:rsid w:val="008934AD"/>
    <w:rsid w:val="008936EA"/>
    <w:rsid w:val="00894827"/>
    <w:rsid w:val="0089566F"/>
    <w:rsid w:val="00895C48"/>
    <w:rsid w:val="008A32A4"/>
    <w:rsid w:val="008A5687"/>
    <w:rsid w:val="008B238D"/>
    <w:rsid w:val="008B4A22"/>
    <w:rsid w:val="008C3144"/>
    <w:rsid w:val="008C3764"/>
    <w:rsid w:val="008C5F30"/>
    <w:rsid w:val="008C7CA0"/>
    <w:rsid w:val="008D35C1"/>
    <w:rsid w:val="008D4252"/>
    <w:rsid w:val="008E2998"/>
    <w:rsid w:val="008E60DC"/>
    <w:rsid w:val="008E6314"/>
    <w:rsid w:val="008F389A"/>
    <w:rsid w:val="008F4C1D"/>
    <w:rsid w:val="008F58FD"/>
    <w:rsid w:val="008F6F64"/>
    <w:rsid w:val="009003A3"/>
    <w:rsid w:val="00900B5B"/>
    <w:rsid w:val="00901202"/>
    <w:rsid w:val="00901FCB"/>
    <w:rsid w:val="00904C45"/>
    <w:rsid w:val="00906E33"/>
    <w:rsid w:val="00911604"/>
    <w:rsid w:val="00912551"/>
    <w:rsid w:val="00914984"/>
    <w:rsid w:val="00915632"/>
    <w:rsid w:val="00916CA1"/>
    <w:rsid w:val="009247B3"/>
    <w:rsid w:val="009277C3"/>
    <w:rsid w:val="00927980"/>
    <w:rsid w:val="009371CA"/>
    <w:rsid w:val="00941DD3"/>
    <w:rsid w:val="0094290C"/>
    <w:rsid w:val="00945B4F"/>
    <w:rsid w:val="00946162"/>
    <w:rsid w:val="0095184C"/>
    <w:rsid w:val="009525BC"/>
    <w:rsid w:val="00952DEC"/>
    <w:rsid w:val="0095492C"/>
    <w:rsid w:val="00956358"/>
    <w:rsid w:val="00956D52"/>
    <w:rsid w:val="00957404"/>
    <w:rsid w:val="00957986"/>
    <w:rsid w:val="00960272"/>
    <w:rsid w:val="00961B73"/>
    <w:rsid w:val="009620F7"/>
    <w:rsid w:val="009641DD"/>
    <w:rsid w:val="00964B32"/>
    <w:rsid w:val="009668B6"/>
    <w:rsid w:val="00967D8A"/>
    <w:rsid w:val="00972FFA"/>
    <w:rsid w:val="00985AB9"/>
    <w:rsid w:val="009862BF"/>
    <w:rsid w:val="00992C9F"/>
    <w:rsid w:val="00996CB8"/>
    <w:rsid w:val="00997E8F"/>
    <w:rsid w:val="009A06C1"/>
    <w:rsid w:val="009A0B8D"/>
    <w:rsid w:val="009A0F0A"/>
    <w:rsid w:val="009A2CF1"/>
    <w:rsid w:val="009A32F2"/>
    <w:rsid w:val="009A6786"/>
    <w:rsid w:val="009B4272"/>
    <w:rsid w:val="009B489A"/>
    <w:rsid w:val="009B6B4E"/>
    <w:rsid w:val="009C07DE"/>
    <w:rsid w:val="009C0E2E"/>
    <w:rsid w:val="009C2161"/>
    <w:rsid w:val="009C22DB"/>
    <w:rsid w:val="009C44C9"/>
    <w:rsid w:val="009D0489"/>
    <w:rsid w:val="009D5616"/>
    <w:rsid w:val="009D57AE"/>
    <w:rsid w:val="009D6D0B"/>
    <w:rsid w:val="009E6DAD"/>
    <w:rsid w:val="009E758E"/>
    <w:rsid w:val="009F603E"/>
    <w:rsid w:val="009F77C8"/>
    <w:rsid w:val="00A10A9E"/>
    <w:rsid w:val="00A10E7B"/>
    <w:rsid w:val="00A1549B"/>
    <w:rsid w:val="00A1566C"/>
    <w:rsid w:val="00A1691D"/>
    <w:rsid w:val="00A20938"/>
    <w:rsid w:val="00A21287"/>
    <w:rsid w:val="00A2145D"/>
    <w:rsid w:val="00A2402E"/>
    <w:rsid w:val="00A278B7"/>
    <w:rsid w:val="00A27BDA"/>
    <w:rsid w:val="00A3023B"/>
    <w:rsid w:val="00A35608"/>
    <w:rsid w:val="00A35B54"/>
    <w:rsid w:val="00A4057D"/>
    <w:rsid w:val="00A52264"/>
    <w:rsid w:val="00A52E55"/>
    <w:rsid w:val="00A53DF6"/>
    <w:rsid w:val="00A5572D"/>
    <w:rsid w:val="00A60D23"/>
    <w:rsid w:val="00A617A4"/>
    <w:rsid w:val="00A61B5F"/>
    <w:rsid w:val="00A71F2E"/>
    <w:rsid w:val="00A72EE1"/>
    <w:rsid w:val="00A73E34"/>
    <w:rsid w:val="00A73ED0"/>
    <w:rsid w:val="00A74A84"/>
    <w:rsid w:val="00A74B31"/>
    <w:rsid w:val="00A762F8"/>
    <w:rsid w:val="00A8702E"/>
    <w:rsid w:val="00A90E4B"/>
    <w:rsid w:val="00A92180"/>
    <w:rsid w:val="00A93B23"/>
    <w:rsid w:val="00AA47E8"/>
    <w:rsid w:val="00AA58E6"/>
    <w:rsid w:val="00AB58DE"/>
    <w:rsid w:val="00AB648F"/>
    <w:rsid w:val="00AB7D28"/>
    <w:rsid w:val="00AC1326"/>
    <w:rsid w:val="00AC1967"/>
    <w:rsid w:val="00AC249A"/>
    <w:rsid w:val="00AC51A6"/>
    <w:rsid w:val="00AC77F8"/>
    <w:rsid w:val="00AD4097"/>
    <w:rsid w:val="00AD4860"/>
    <w:rsid w:val="00AD7AFF"/>
    <w:rsid w:val="00AE1BE0"/>
    <w:rsid w:val="00AE36CD"/>
    <w:rsid w:val="00AE419D"/>
    <w:rsid w:val="00AF4733"/>
    <w:rsid w:val="00AF5DF7"/>
    <w:rsid w:val="00B000D8"/>
    <w:rsid w:val="00B00152"/>
    <w:rsid w:val="00B0165D"/>
    <w:rsid w:val="00B04A00"/>
    <w:rsid w:val="00B04AE2"/>
    <w:rsid w:val="00B13F8E"/>
    <w:rsid w:val="00B15757"/>
    <w:rsid w:val="00B15855"/>
    <w:rsid w:val="00B16090"/>
    <w:rsid w:val="00B160DA"/>
    <w:rsid w:val="00B2290D"/>
    <w:rsid w:val="00B24731"/>
    <w:rsid w:val="00B27D23"/>
    <w:rsid w:val="00B37CFB"/>
    <w:rsid w:val="00B40B00"/>
    <w:rsid w:val="00B4207A"/>
    <w:rsid w:val="00B43128"/>
    <w:rsid w:val="00B469A7"/>
    <w:rsid w:val="00B50D88"/>
    <w:rsid w:val="00B54280"/>
    <w:rsid w:val="00B54B3A"/>
    <w:rsid w:val="00B6414E"/>
    <w:rsid w:val="00B6648B"/>
    <w:rsid w:val="00B67CC8"/>
    <w:rsid w:val="00B707B3"/>
    <w:rsid w:val="00B70B78"/>
    <w:rsid w:val="00B712AB"/>
    <w:rsid w:val="00B743F5"/>
    <w:rsid w:val="00B758D2"/>
    <w:rsid w:val="00B763EE"/>
    <w:rsid w:val="00B83314"/>
    <w:rsid w:val="00B840A9"/>
    <w:rsid w:val="00B85C21"/>
    <w:rsid w:val="00B90239"/>
    <w:rsid w:val="00B9132C"/>
    <w:rsid w:val="00B91F19"/>
    <w:rsid w:val="00B931E5"/>
    <w:rsid w:val="00B96DA8"/>
    <w:rsid w:val="00B97B1C"/>
    <w:rsid w:val="00BA07AC"/>
    <w:rsid w:val="00BA1DDB"/>
    <w:rsid w:val="00BB106B"/>
    <w:rsid w:val="00BB30AC"/>
    <w:rsid w:val="00BB378D"/>
    <w:rsid w:val="00BB781C"/>
    <w:rsid w:val="00BC1EC4"/>
    <w:rsid w:val="00BC248B"/>
    <w:rsid w:val="00BC3309"/>
    <w:rsid w:val="00BC4896"/>
    <w:rsid w:val="00BC6143"/>
    <w:rsid w:val="00BD00F4"/>
    <w:rsid w:val="00BD5ADF"/>
    <w:rsid w:val="00BE25FA"/>
    <w:rsid w:val="00BE3659"/>
    <w:rsid w:val="00BE3DCB"/>
    <w:rsid w:val="00BE3FCA"/>
    <w:rsid w:val="00BE7C00"/>
    <w:rsid w:val="00BF24C3"/>
    <w:rsid w:val="00C00C36"/>
    <w:rsid w:val="00C061EC"/>
    <w:rsid w:val="00C0637F"/>
    <w:rsid w:val="00C070EC"/>
    <w:rsid w:val="00C07A0B"/>
    <w:rsid w:val="00C12452"/>
    <w:rsid w:val="00C163AE"/>
    <w:rsid w:val="00C219E3"/>
    <w:rsid w:val="00C2425F"/>
    <w:rsid w:val="00C32058"/>
    <w:rsid w:val="00C35A68"/>
    <w:rsid w:val="00C36C06"/>
    <w:rsid w:val="00C37066"/>
    <w:rsid w:val="00C40942"/>
    <w:rsid w:val="00C40D7B"/>
    <w:rsid w:val="00C40FC4"/>
    <w:rsid w:val="00C47DA6"/>
    <w:rsid w:val="00C47EC1"/>
    <w:rsid w:val="00C50342"/>
    <w:rsid w:val="00C537D1"/>
    <w:rsid w:val="00C55D1B"/>
    <w:rsid w:val="00C6144E"/>
    <w:rsid w:val="00C61A09"/>
    <w:rsid w:val="00C6446B"/>
    <w:rsid w:val="00C64530"/>
    <w:rsid w:val="00C660F4"/>
    <w:rsid w:val="00C66D39"/>
    <w:rsid w:val="00C70EA8"/>
    <w:rsid w:val="00C72FE4"/>
    <w:rsid w:val="00C86637"/>
    <w:rsid w:val="00C87512"/>
    <w:rsid w:val="00C92446"/>
    <w:rsid w:val="00C92548"/>
    <w:rsid w:val="00C96655"/>
    <w:rsid w:val="00C969C8"/>
    <w:rsid w:val="00C9739F"/>
    <w:rsid w:val="00CA0877"/>
    <w:rsid w:val="00CA2A8A"/>
    <w:rsid w:val="00CA4412"/>
    <w:rsid w:val="00CB0D67"/>
    <w:rsid w:val="00CB161D"/>
    <w:rsid w:val="00CB3C1E"/>
    <w:rsid w:val="00CB3E4D"/>
    <w:rsid w:val="00CC239B"/>
    <w:rsid w:val="00CC3154"/>
    <w:rsid w:val="00CC4E8A"/>
    <w:rsid w:val="00CC5766"/>
    <w:rsid w:val="00CC7BF9"/>
    <w:rsid w:val="00CD2EAA"/>
    <w:rsid w:val="00CD3AA5"/>
    <w:rsid w:val="00CE327F"/>
    <w:rsid w:val="00CE68AF"/>
    <w:rsid w:val="00CE7606"/>
    <w:rsid w:val="00CF09F6"/>
    <w:rsid w:val="00CF0E91"/>
    <w:rsid w:val="00CF7D25"/>
    <w:rsid w:val="00D0245B"/>
    <w:rsid w:val="00D02472"/>
    <w:rsid w:val="00D15D50"/>
    <w:rsid w:val="00D176DA"/>
    <w:rsid w:val="00D21EBA"/>
    <w:rsid w:val="00D254A9"/>
    <w:rsid w:val="00D2635F"/>
    <w:rsid w:val="00D26E99"/>
    <w:rsid w:val="00D33077"/>
    <w:rsid w:val="00D332DF"/>
    <w:rsid w:val="00D34DAA"/>
    <w:rsid w:val="00D34F7A"/>
    <w:rsid w:val="00D37384"/>
    <w:rsid w:val="00D46B0C"/>
    <w:rsid w:val="00D50A77"/>
    <w:rsid w:val="00D54A73"/>
    <w:rsid w:val="00D551AB"/>
    <w:rsid w:val="00D60122"/>
    <w:rsid w:val="00D60BFF"/>
    <w:rsid w:val="00D63323"/>
    <w:rsid w:val="00D651F2"/>
    <w:rsid w:val="00D728FF"/>
    <w:rsid w:val="00D73DB7"/>
    <w:rsid w:val="00D76E67"/>
    <w:rsid w:val="00D77B15"/>
    <w:rsid w:val="00D8022A"/>
    <w:rsid w:val="00D81E30"/>
    <w:rsid w:val="00D824F3"/>
    <w:rsid w:val="00D859F8"/>
    <w:rsid w:val="00D86A91"/>
    <w:rsid w:val="00D86E76"/>
    <w:rsid w:val="00D90208"/>
    <w:rsid w:val="00DA4F2F"/>
    <w:rsid w:val="00DB3C55"/>
    <w:rsid w:val="00DC2503"/>
    <w:rsid w:val="00DC2931"/>
    <w:rsid w:val="00DC2F6E"/>
    <w:rsid w:val="00DD0F2F"/>
    <w:rsid w:val="00DD3D12"/>
    <w:rsid w:val="00DD57DE"/>
    <w:rsid w:val="00DD6DE6"/>
    <w:rsid w:val="00DD75D0"/>
    <w:rsid w:val="00DE4753"/>
    <w:rsid w:val="00DE65F9"/>
    <w:rsid w:val="00DE6F54"/>
    <w:rsid w:val="00DF11D0"/>
    <w:rsid w:val="00DF1A6C"/>
    <w:rsid w:val="00DF3B20"/>
    <w:rsid w:val="00E01AC2"/>
    <w:rsid w:val="00E04940"/>
    <w:rsid w:val="00E04C8B"/>
    <w:rsid w:val="00E05068"/>
    <w:rsid w:val="00E06FCB"/>
    <w:rsid w:val="00E1096C"/>
    <w:rsid w:val="00E1607D"/>
    <w:rsid w:val="00E178F9"/>
    <w:rsid w:val="00E200C2"/>
    <w:rsid w:val="00E208B0"/>
    <w:rsid w:val="00E20A87"/>
    <w:rsid w:val="00E248E9"/>
    <w:rsid w:val="00E26469"/>
    <w:rsid w:val="00E27BD4"/>
    <w:rsid w:val="00E31B5E"/>
    <w:rsid w:val="00E31C01"/>
    <w:rsid w:val="00E357E8"/>
    <w:rsid w:val="00E4033C"/>
    <w:rsid w:val="00E40F77"/>
    <w:rsid w:val="00E41C97"/>
    <w:rsid w:val="00E4213F"/>
    <w:rsid w:val="00E453E8"/>
    <w:rsid w:val="00E4636F"/>
    <w:rsid w:val="00E5009A"/>
    <w:rsid w:val="00E51D51"/>
    <w:rsid w:val="00E5431D"/>
    <w:rsid w:val="00E54B9F"/>
    <w:rsid w:val="00E5599A"/>
    <w:rsid w:val="00E56C95"/>
    <w:rsid w:val="00E5701E"/>
    <w:rsid w:val="00E64F20"/>
    <w:rsid w:val="00E66C7D"/>
    <w:rsid w:val="00E70B77"/>
    <w:rsid w:val="00E8010C"/>
    <w:rsid w:val="00E81B09"/>
    <w:rsid w:val="00E81D82"/>
    <w:rsid w:val="00E84082"/>
    <w:rsid w:val="00E86DDA"/>
    <w:rsid w:val="00E92E0A"/>
    <w:rsid w:val="00E93B30"/>
    <w:rsid w:val="00E95467"/>
    <w:rsid w:val="00E97083"/>
    <w:rsid w:val="00EA4787"/>
    <w:rsid w:val="00EA4E5E"/>
    <w:rsid w:val="00EB15C6"/>
    <w:rsid w:val="00EB2633"/>
    <w:rsid w:val="00EB3034"/>
    <w:rsid w:val="00EB61AF"/>
    <w:rsid w:val="00EB6ACD"/>
    <w:rsid w:val="00EC30D0"/>
    <w:rsid w:val="00ED44E9"/>
    <w:rsid w:val="00ED5DF1"/>
    <w:rsid w:val="00ED5FBA"/>
    <w:rsid w:val="00ED750E"/>
    <w:rsid w:val="00EE2D5F"/>
    <w:rsid w:val="00EE3331"/>
    <w:rsid w:val="00EF1482"/>
    <w:rsid w:val="00EF32E7"/>
    <w:rsid w:val="00EF51D4"/>
    <w:rsid w:val="00EF5426"/>
    <w:rsid w:val="00F0086F"/>
    <w:rsid w:val="00F06EFD"/>
    <w:rsid w:val="00F206FD"/>
    <w:rsid w:val="00F222D5"/>
    <w:rsid w:val="00F245C0"/>
    <w:rsid w:val="00F25719"/>
    <w:rsid w:val="00F27BB2"/>
    <w:rsid w:val="00F3712A"/>
    <w:rsid w:val="00F411B7"/>
    <w:rsid w:val="00F43894"/>
    <w:rsid w:val="00F51B40"/>
    <w:rsid w:val="00F5332C"/>
    <w:rsid w:val="00F56385"/>
    <w:rsid w:val="00F607F6"/>
    <w:rsid w:val="00F61495"/>
    <w:rsid w:val="00F648F0"/>
    <w:rsid w:val="00F64CA3"/>
    <w:rsid w:val="00F71E0D"/>
    <w:rsid w:val="00F72E56"/>
    <w:rsid w:val="00F7563B"/>
    <w:rsid w:val="00F76E77"/>
    <w:rsid w:val="00F77133"/>
    <w:rsid w:val="00F83BD0"/>
    <w:rsid w:val="00F91324"/>
    <w:rsid w:val="00F9380F"/>
    <w:rsid w:val="00F95D8C"/>
    <w:rsid w:val="00FA14D5"/>
    <w:rsid w:val="00FB25B8"/>
    <w:rsid w:val="00FB42B5"/>
    <w:rsid w:val="00FB6197"/>
    <w:rsid w:val="00FC2BFD"/>
    <w:rsid w:val="00FC4E4D"/>
    <w:rsid w:val="00FD149A"/>
    <w:rsid w:val="00FD26CD"/>
    <w:rsid w:val="00FD549E"/>
    <w:rsid w:val="00FD5D8C"/>
    <w:rsid w:val="00FE23B0"/>
    <w:rsid w:val="00FE6829"/>
    <w:rsid w:val="00FF121D"/>
    <w:rsid w:val="00FF3317"/>
    <w:rsid w:val="00FF6935"/>
    <w:rsid w:val="00FF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4D5C755"/>
  <w15:chartTrackingRefBased/>
  <w15:docId w15:val="{EEB68F86-1C39-4206-A1CC-A2A89CAD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napToGrid w:val="0"/>
      <w:color w:val="000000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left="-211"/>
      <w:jc w:val="right"/>
    </w:pPr>
  </w:style>
  <w:style w:type="paragraph" w:styleId="Recuodecorpodetexto2">
    <w:name w:val="Body Text Indent 2"/>
    <w:basedOn w:val="Normal"/>
    <w:pPr>
      <w:tabs>
        <w:tab w:val="left" w:pos="5387"/>
      </w:tabs>
      <w:ind w:left="5664" w:firstLine="708"/>
      <w:jc w:val="both"/>
    </w:pPr>
  </w:style>
  <w:style w:type="paragraph" w:styleId="Corpodetexto">
    <w:name w:val="Body Text"/>
    <w:basedOn w:val="Normal"/>
    <w:rsid w:val="009A06C1"/>
    <w:pPr>
      <w:spacing w:after="120"/>
    </w:pPr>
  </w:style>
  <w:style w:type="character" w:styleId="Hyperlink">
    <w:name w:val="Hyperlink"/>
    <w:rsid w:val="00B4207A"/>
    <w:rPr>
      <w:color w:val="0000FF"/>
      <w:u w:val="single"/>
    </w:rPr>
  </w:style>
  <w:style w:type="paragraph" w:styleId="Textodebalo">
    <w:name w:val="Balloon Text"/>
    <w:basedOn w:val="Normal"/>
    <w:semiHidden/>
    <w:rsid w:val="0004642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33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877508"/>
    <w:pPr>
      <w:spacing w:after="120"/>
    </w:pPr>
    <w:rPr>
      <w:sz w:val="16"/>
      <w:szCs w:val="16"/>
    </w:rPr>
  </w:style>
  <w:style w:type="character" w:styleId="HiperlinkVisitado">
    <w:name w:val="FollowedHyperlink"/>
    <w:rsid w:val="00597C11"/>
    <w:rPr>
      <w:color w:val="800080"/>
      <w:u w:val="single"/>
    </w:rPr>
  </w:style>
  <w:style w:type="paragraph" w:customStyle="1" w:styleId="font5">
    <w:name w:val="font5"/>
    <w:basedOn w:val="Normal"/>
    <w:rsid w:val="00597C11"/>
    <w:pPr>
      <w:spacing w:before="100" w:beforeAutospacing="1" w:after="100" w:afterAutospacing="1"/>
    </w:pPr>
    <w:rPr>
      <w:rFonts w:ascii="Arial" w:hAnsi="Arial" w:cs="Arial"/>
      <w:b/>
      <w:bCs/>
      <w:sz w:val="20"/>
    </w:rPr>
  </w:style>
  <w:style w:type="paragraph" w:customStyle="1" w:styleId="font6">
    <w:name w:val="font6"/>
    <w:basedOn w:val="Normal"/>
    <w:rsid w:val="00597C11"/>
    <w:pPr>
      <w:spacing w:before="100" w:beforeAutospacing="1" w:after="100" w:afterAutospacing="1"/>
    </w:pPr>
    <w:rPr>
      <w:rFonts w:ascii="Arial" w:hAnsi="Arial" w:cs="Arial"/>
      <w:b/>
      <w:bCs/>
      <w:color w:val="FF0000"/>
      <w:sz w:val="20"/>
    </w:rPr>
  </w:style>
  <w:style w:type="paragraph" w:customStyle="1" w:styleId="xl64">
    <w:name w:val="xl64"/>
    <w:basedOn w:val="Normal"/>
    <w:rsid w:val="00597C11"/>
    <w:pPr>
      <w:spacing w:before="100" w:beforeAutospacing="1" w:after="100" w:afterAutospacing="1"/>
    </w:pPr>
    <w:rPr>
      <w:rFonts w:ascii="MS Sans Serif" w:hAnsi="MS Sans Serif"/>
      <w:color w:val="FF0000"/>
      <w:sz w:val="24"/>
      <w:szCs w:val="24"/>
    </w:rPr>
  </w:style>
  <w:style w:type="paragraph" w:customStyle="1" w:styleId="xl66">
    <w:name w:val="xl66"/>
    <w:basedOn w:val="Normal"/>
    <w:rsid w:val="00597C11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7">
    <w:name w:val="xl67"/>
    <w:basedOn w:val="Normal"/>
    <w:rsid w:val="00597C1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333399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597C11"/>
    <w:pPr>
      <w:shd w:val="clear" w:color="auto" w:fill="333399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69">
    <w:name w:val="xl69"/>
    <w:basedOn w:val="Normal"/>
    <w:rsid w:val="00597C11"/>
    <w:pPr>
      <w:pBdr>
        <w:right w:val="single" w:sz="4" w:space="0" w:color="auto"/>
      </w:pBdr>
      <w:shd w:val="clear" w:color="auto" w:fill="333399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71">
    <w:name w:val="xl71"/>
    <w:basedOn w:val="Normal"/>
    <w:rsid w:val="00597C11"/>
    <w:pPr>
      <w:pBdr>
        <w:top w:val="single" w:sz="4" w:space="0" w:color="auto"/>
      </w:pBdr>
      <w:shd w:val="clear" w:color="auto" w:fill="333399"/>
      <w:spacing w:before="100" w:beforeAutospacing="1" w:after="100" w:afterAutospacing="1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72">
    <w:name w:val="xl72"/>
    <w:basedOn w:val="Normal"/>
    <w:rsid w:val="00597C11"/>
    <w:pPr>
      <w:pBdr>
        <w:top w:val="single" w:sz="4" w:space="0" w:color="auto"/>
        <w:right w:val="single" w:sz="4" w:space="0" w:color="auto"/>
      </w:pBdr>
      <w:shd w:val="clear" w:color="auto" w:fill="333399"/>
      <w:spacing w:before="100" w:beforeAutospacing="1" w:after="100" w:afterAutospacing="1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73">
    <w:name w:val="xl73"/>
    <w:basedOn w:val="Normal"/>
    <w:rsid w:val="00597C1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333399"/>
      <w:spacing w:before="100" w:beforeAutospacing="1" w:after="100" w:afterAutospacing="1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74">
    <w:name w:val="xl74"/>
    <w:basedOn w:val="Normal"/>
    <w:rsid w:val="00597C11"/>
    <w:pPr>
      <w:pBdr>
        <w:top w:val="single" w:sz="4" w:space="0" w:color="auto"/>
        <w:bottom w:val="single" w:sz="4" w:space="0" w:color="auto"/>
      </w:pBdr>
      <w:shd w:val="clear" w:color="auto" w:fill="333399"/>
      <w:spacing w:before="100" w:beforeAutospacing="1" w:after="100" w:afterAutospacing="1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75">
    <w:name w:val="xl75"/>
    <w:basedOn w:val="Normal"/>
    <w:rsid w:val="00597C1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333399"/>
      <w:spacing w:before="100" w:beforeAutospacing="1" w:after="100" w:afterAutospacing="1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77">
    <w:name w:val="xl77"/>
    <w:basedOn w:val="Normal"/>
    <w:rsid w:val="00597C11"/>
    <w:pPr>
      <w:shd w:val="clear" w:color="auto" w:fill="3333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78">
    <w:name w:val="xl78"/>
    <w:basedOn w:val="Normal"/>
    <w:rsid w:val="00597C11"/>
    <w:pPr>
      <w:shd w:val="clear" w:color="auto" w:fill="333399"/>
      <w:spacing w:before="100" w:beforeAutospacing="1" w:after="100" w:afterAutospacing="1"/>
      <w:textAlignment w:val="center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xl79">
    <w:name w:val="xl79"/>
    <w:basedOn w:val="Normal"/>
    <w:rsid w:val="00597C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81">
    <w:name w:val="xl81"/>
    <w:basedOn w:val="Normal"/>
    <w:rsid w:val="00597C1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82">
    <w:name w:val="xl82"/>
    <w:basedOn w:val="Normal"/>
    <w:rsid w:val="00597C11"/>
    <w:pPr>
      <w:shd w:val="clear" w:color="auto" w:fill="FFFFFF"/>
      <w:spacing w:before="100" w:beforeAutospacing="1" w:after="100" w:afterAutospacing="1"/>
      <w:jc w:val="center"/>
    </w:pPr>
    <w:rPr>
      <w:rFonts w:ascii="MS Sans Serif" w:hAnsi="MS Sans Serif"/>
      <w:b/>
      <w:bCs/>
      <w:sz w:val="24"/>
      <w:szCs w:val="24"/>
    </w:rPr>
  </w:style>
  <w:style w:type="paragraph" w:customStyle="1" w:styleId="xl83">
    <w:name w:val="xl83"/>
    <w:basedOn w:val="Normal"/>
    <w:rsid w:val="00597C11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84">
    <w:name w:val="xl84"/>
    <w:basedOn w:val="Normal"/>
    <w:rsid w:val="00597C1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16"/>
      <w:szCs w:val="16"/>
    </w:rPr>
  </w:style>
  <w:style w:type="paragraph" w:customStyle="1" w:styleId="xl85">
    <w:name w:val="xl85"/>
    <w:basedOn w:val="Normal"/>
    <w:rsid w:val="00597C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MS Sans Serif" w:hAnsi="MS Sans Serif"/>
      <w:b/>
      <w:bCs/>
      <w:sz w:val="24"/>
      <w:szCs w:val="24"/>
    </w:rPr>
  </w:style>
  <w:style w:type="paragraph" w:customStyle="1" w:styleId="xl86">
    <w:name w:val="xl86"/>
    <w:basedOn w:val="Normal"/>
    <w:rsid w:val="00597C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88">
    <w:name w:val="xl88"/>
    <w:basedOn w:val="Normal"/>
    <w:rsid w:val="00597C11"/>
    <w:pPr>
      <w:pBdr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89">
    <w:name w:val="xl89"/>
    <w:basedOn w:val="Normal"/>
    <w:rsid w:val="00597C1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0">
    <w:name w:val="xl90"/>
    <w:basedOn w:val="Normal"/>
    <w:rsid w:val="00597C1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1">
    <w:name w:val="xl91"/>
    <w:basedOn w:val="Normal"/>
    <w:rsid w:val="00597C11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2">
    <w:name w:val="xl92"/>
    <w:basedOn w:val="Normal"/>
    <w:rsid w:val="00597C11"/>
    <w:pPr>
      <w:pBdr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3">
    <w:name w:val="xl93"/>
    <w:basedOn w:val="Normal"/>
    <w:rsid w:val="00597C11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4">
    <w:name w:val="xl94"/>
    <w:basedOn w:val="Normal"/>
    <w:rsid w:val="00597C11"/>
    <w:pPr>
      <w:pBdr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5">
    <w:name w:val="xl95"/>
    <w:basedOn w:val="Normal"/>
    <w:rsid w:val="00597C11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6">
    <w:name w:val="xl96"/>
    <w:basedOn w:val="Normal"/>
    <w:rsid w:val="00597C1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7">
    <w:name w:val="xl97"/>
    <w:basedOn w:val="Normal"/>
    <w:rsid w:val="00597C1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98">
    <w:name w:val="xl98"/>
    <w:basedOn w:val="Normal"/>
    <w:rsid w:val="00597C11"/>
    <w:pPr>
      <w:pBdr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99">
    <w:name w:val="xl99"/>
    <w:basedOn w:val="Normal"/>
    <w:rsid w:val="00597C1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0">
    <w:name w:val="xl100"/>
    <w:basedOn w:val="Normal"/>
    <w:rsid w:val="00597C1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1">
    <w:name w:val="xl101"/>
    <w:basedOn w:val="Normal"/>
    <w:rsid w:val="00597C1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2">
    <w:name w:val="xl102"/>
    <w:basedOn w:val="Normal"/>
    <w:rsid w:val="00597C1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3">
    <w:name w:val="xl103"/>
    <w:basedOn w:val="Normal"/>
    <w:rsid w:val="00597C11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4">
    <w:name w:val="xl104"/>
    <w:basedOn w:val="Normal"/>
    <w:rsid w:val="00597C11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5">
    <w:name w:val="xl105"/>
    <w:basedOn w:val="Normal"/>
    <w:rsid w:val="00597C1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06">
    <w:name w:val="xl106"/>
    <w:basedOn w:val="Normal"/>
    <w:rsid w:val="00597C1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MS Sans Serif" w:hAnsi="MS Sans Serif"/>
      <w:b/>
      <w:bCs/>
      <w:sz w:val="24"/>
      <w:szCs w:val="24"/>
    </w:rPr>
  </w:style>
  <w:style w:type="paragraph" w:customStyle="1" w:styleId="xl107">
    <w:name w:val="xl107"/>
    <w:basedOn w:val="Normal"/>
    <w:rsid w:val="00597C1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MS Sans Serif" w:hAnsi="MS Sans Serif"/>
      <w:b/>
      <w:bCs/>
      <w:sz w:val="24"/>
      <w:szCs w:val="24"/>
    </w:rPr>
  </w:style>
  <w:style w:type="paragraph" w:customStyle="1" w:styleId="xl108">
    <w:name w:val="xl108"/>
    <w:basedOn w:val="Normal"/>
    <w:rsid w:val="00597C11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09">
    <w:name w:val="xl109"/>
    <w:basedOn w:val="Normal"/>
    <w:rsid w:val="00597C1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0">
    <w:name w:val="xl110"/>
    <w:basedOn w:val="Normal"/>
    <w:rsid w:val="00597C11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1">
    <w:name w:val="xl111"/>
    <w:basedOn w:val="Normal"/>
    <w:rsid w:val="00597C11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2">
    <w:name w:val="xl112"/>
    <w:basedOn w:val="Normal"/>
    <w:rsid w:val="00597C11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3">
    <w:name w:val="xl113"/>
    <w:basedOn w:val="Normal"/>
    <w:rsid w:val="00597C1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4">
    <w:name w:val="xl114"/>
    <w:basedOn w:val="Normal"/>
    <w:rsid w:val="00597C11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5">
    <w:name w:val="xl115"/>
    <w:basedOn w:val="Normal"/>
    <w:rsid w:val="00597C11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6">
    <w:name w:val="xl116"/>
    <w:basedOn w:val="Normal"/>
    <w:rsid w:val="00597C1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16"/>
      <w:szCs w:val="16"/>
    </w:rPr>
  </w:style>
  <w:style w:type="paragraph" w:customStyle="1" w:styleId="xl117">
    <w:name w:val="xl117"/>
    <w:basedOn w:val="Normal"/>
    <w:rsid w:val="00597C11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8">
    <w:name w:val="xl118"/>
    <w:basedOn w:val="Normal"/>
    <w:rsid w:val="00597C11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MS Sans Serif" w:hAnsi="MS Sans Serif"/>
      <w:b/>
      <w:bCs/>
      <w:sz w:val="24"/>
      <w:szCs w:val="24"/>
    </w:rPr>
  </w:style>
  <w:style w:type="paragraph" w:customStyle="1" w:styleId="xl119">
    <w:name w:val="xl119"/>
    <w:basedOn w:val="Normal"/>
    <w:rsid w:val="00597C1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styleId="PargrafodaLista">
    <w:name w:val="List Paragraph"/>
    <w:basedOn w:val="Normal"/>
    <w:qFormat/>
    <w:rsid w:val="0060343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link w:val="Cabealho"/>
    <w:rsid w:val="00A53DF6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grp@frg.com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FRG_SA_CORP\WKGRP\COMPART.GRL\MODELO97\FRG\frgc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frgce.dot</Template>
  <TotalTime>1</TotalTime>
  <Pages>1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Carta Externa</vt:lpstr>
    </vt:vector>
  </TitlesOfParts>
  <Company>FRG</Company>
  <LinksUpToDate>false</LinksUpToDate>
  <CharactersWithSpaces>1544</CharactersWithSpaces>
  <SharedDoc>false</SharedDoc>
  <HLinks>
    <vt:vector size="6" baseType="variant"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mailto:grp@frg.com.br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Carta Externa</dc:title>
  <dc:subject>Normatização de Correspondência</dc:subject>
  <dc:creator>GTI</dc:creator>
  <cp:keywords>Modelos, Carta Externa, Padronização, Normatização</cp:keywords>
  <dc:description>O modelo apresenta campos, a serem preenchidos seguindo as  instruções da Régua Inferior. Salvar com nome específico.</dc:description>
  <cp:lastModifiedBy>Bruno Melo da Silva</cp:lastModifiedBy>
  <cp:revision>2</cp:revision>
  <cp:lastPrinted>2025-05-06T18:32:00Z</cp:lastPrinted>
  <dcterms:created xsi:type="dcterms:W3CDTF">2025-06-05T19:13:00Z</dcterms:created>
  <dcterms:modified xsi:type="dcterms:W3CDTF">2025-06-05T19:13:00Z</dcterms:modified>
</cp:coreProperties>
</file>